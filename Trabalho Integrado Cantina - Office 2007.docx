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>Nomes:  Adriano Duarte, Eduardo Santi, Guilherme Silveira e Henrique Schwab.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CabealhodoSumrio"/>
      </w:pPr>
      <w:r>
        <w:t>Sumário</w:t>
      </w:r>
    </w:p>
    <w:p w:rsidR="009A2333" w:rsidRDefault="00BE27A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22096" w:history="1">
        <w:r w:rsidR="009A2333" w:rsidRPr="00CE1347">
          <w:rPr>
            <w:rStyle w:val="Hyperlink"/>
            <w:noProof/>
          </w:rPr>
          <w:t>Introdução</w:t>
        </w:r>
        <w:r w:rsidR="009A2333">
          <w:rPr>
            <w:noProof/>
            <w:webHidden/>
          </w:rPr>
          <w:tab/>
        </w:r>
        <w:r w:rsidR="009A2333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_Toc402822096 \h </w:instrText>
        </w:r>
        <w:r w:rsidR="009A2333">
          <w:rPr>
            <w:noProof/>
            <w:webHidden/>
          </w:rPr>
        </w:r>
        <w:r w:rsidR="009A2333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3</w:t>
        </w:r>
        <w:r w:rsidR="009A2333"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7" w:history="1">
        <w:r w:rsidRPr="00CE1347">
          <w:rPr>
            <w:rStyle w:val="Hyperlink"/>
            <w:noProof/>
          </w:rPr>
          <w:t>4.1 Termo de Abertura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8" w:history="1">
        <w:r w:rsidRPr="00CE1347">
          <w:rPr>
            <w:rStyle w:val="Hyperlink"/>
            <w:noProof/>
          </w:rPr>
          <w:t>10.1 Identificação dos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9" w:history="1">
        <w:r w:rsidRPr="00CE1347">
          <w:rPr>
            <w:rStyle w:val="Hyperlink"/>
            <w:rFonts w:ascii="Arial" w:hAnsi="Arial" w:cs="Arial"/>
            <w:noProof/>
          </w:rPr>
          <w:t>4.2 Plano de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0" w:history="1">
        <w:r w:rsidRPr="00CE1347">
          <w:rPr>
            <w:rStyle w:val="Hyperlink"/>
            <w:noProof/>
          </w:rPr>
          <w:t>5.1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1" w:history="1">
        <w:r w:rsidRPr="00CE1347">
          <w:rPr>
            <w:rStyle w:val="Hyperlink"/>
            <w:noProof/>
          </w:rPr>
          <w:t>5.2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2" w:history="1">
        <w:r w:rsidRPr="00CE1347">
          <w:rPr>
            <w:rStyle w:val="Hyperlink"/>
            <w:noProof/>
          </w:rPr>
          <w:t>5.3 Estrutura Analítica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2333" w:rsidRDefault="009A2333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3" w:history="1">
        <w:r w:rsidRPr="00CE1347">
          <w:rPr>
            <w:rStyle w:val="Hyperlink"/>
            <w:noProof/>
          </w:rPr>
          <w:t>6.1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27AF" w:rsidRDefault="00BE27AF" w:rsidP="00BE27AF">
      <w:r>
        <w:fldChar w:fldCharType="end"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Ttulo1"/>
        <w:jc w:val="center"/>
        <w:rPr>
          <w:sz w:val="40"/>
          <w:szCs w:val="40"/>
        </w:rPr>
      </w:pPr>
      <w:bookmarkStart w:id="0" w:name="_Toc402822096"/>
      <w:r w:rsidRPr="00E0342F">
        <w:rPr>
          <w:sz w:val="40"/>
          <w:szCs w:val="40"/>
        </w:rPr>
        <w:lastRenderedPageBreak/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E27AF">
      <w:pPr>
        <w:pStyle w:val="Ttulo1"/>
        <w:jc w:val="center"/>
        <w:rPr>
          <w:sz w:val="40"/>
          <w:szCs w:val="40"/>
        </w:rPr>
      </w:pPr>
      <w:bookmarkStart w:id="1" w:name="_Toc402822097"/>
      <w:r w:rsidRPr="00E0342F">
        <w:rPr>
          <w:sz w:val="40"/>
          <w:szCs w:val="40"/>
        </w:rPr>
        <w:lastRenderedPageBreak/>
        <w:t>4.1 Termo de Abertura</w:t>
      </w:r>
      <w:bookmarkEnd w:id="1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Adriano Casarim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lastRenderedPageBreak/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9C370C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emEspaamento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192B72" w:rsidP="009A2333">
      <w:pPr>
        <w:pStyle w:val="Ttulo1"/>
        <w:jc w:val="center"/>
        <w:rPr>
          <w:sz w:val="40"/>
          <w:szCs w:val="40"/>
        </w:rPr>
      </w:pPr>
      <w:bookmarkStart w:id="2" w:name="_Toc402822098"/>
      <w:r w:rsidRPr="00E0342F">
        <w:rPr>
          <w:sz w:val="40"/>
          <w:szCs w:val="40"/>
        </w:rPr>
        <w:lastRenderedPageBreak/>
        <w:t>10.1 Identificação dos Stakeholders</w:t>
      </w:r>
      <w:bookmarkEnd w:id="2"/>
    </w:p>
    <w:p w:rsidR="009A2333" w:rsidRPr="009A2333" w:rsidRDefault="009A2333" w:rsidP="009A2333"/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bookmarkStart w:id="3" w:name="_GoBack"/>
      <w:bookmarkEnd w:id="3"/>
      <w:r w:rsidRPr="00073D35">
        <w:rPr>
          <w:rFonts w:ascii="Arial" w:hAnsi="Arial" w:cs="Arial"/>
          <w:sz w:val="24"/>
          <w:szCs w:val="24"/>
        </w:rPr>
        <w:t>Empregados;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92B72" w:rsidRPr="00073D35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Hostinger;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Ttulo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C61066" w:rsidP="009A2333"/>
    <w:p w:rsidR="00E0342F" w:rsidRDefault="00E0342F" w:rsidP="00E0342F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4" w:name="_Toc402822099"/>
      <w:r w:rsidRPr="00E0342F">
        <w:rPr>
          <w:rFonts w:ascii="Arial" w:hAnsi="Arial" w:cs="Arial"/>
          <w:sz w:val="40"/>
          <w:szCs w:val="40"/>
        </w:rPr>
        <w:lastRenderedPageBreak/>
        <w:t>4.2 Plano de Gerenciamento do Projeto</w:t>
      </w:r>
      <w:bookmarkEnd w:id="4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E0342F" w:rsidRDefault="00E0342F" w:rsidP="00E0342F">
      <w:pPr>
        <w:pStyle w:val="Ttulo1"/>
        <w:jc w:val="center"/>
        <w:rPr>
          <w:sz w:val="40"/>
          <w:szCs w:val="40"/>
        </w:rPr>
      </w:pPr>
      <w:bookmarkStart w:id="5" w:name="_Toc402822100"/>
      <w:r>
        <w:rPr>
          <w:sz w:val="40"/>
          <w:szCs w:val="40"/>
        </w:rPr>
        <w:lastRenderedPageBreak/>
        <w:t>5.1 Requisitos</w:t>
      </w:r>
      <w:bookmarkEnd w:id="5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pStyle w:val="Ttulo1"/>
        <w:jc w:val="center"/>
        <w:rPr>
          <w:sz w:val="40"/>
          <w:szCs w:val="40"/>
        </w:rPr>
      </w:pPr>
      <w:bookmarkStart w:id="6" w:name="_Toc402822101"/>
      <w:r w:rsidRPr="00BC04E2">
        <w:rPr>
          <w:sz w:val="40"/>
          <w:szCs w:val="40"/>
        </w:rPr>
        <w:lastRenderedPageBreak/>
        <w:t>5.2 Escopo</w:t>
      </w:r>
      <w:bookmarkEnd w:id="6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9A2333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953DC6" w:rsidP="00CD57C0">
      <w:pPr>
        <w:pStyle w:val="Ttulo1"/>
        <w:jc w:val="center"/>
        <w:rPr>
          <w:sz w:val="40"/>
          <w:szCs w:val="40"/>
        </w:rPr>
      </w:pPr>
      <w:bookmarkStart w:id="7" w:name="_Toc402822102"/>
      <w:r w:rsidRPr="00953DC6">
        <w:rPr>
          <w:sz w:val="40"/>
          <w:szCs w:val="40"/>
        </w:rPr>
        <w:lastRenderedPageBreak/>
        <w:t>5.3 E</w:t>
      </w:r>
      <w:r>
        <w:rPr>
          <w:sz w:val="40"/>
          <w:szCs w:val="40"/>
        </w:rPr>
        <w:t xml:space="preserve">strutura </w:t>
      </w:r>
      <w:r w:rsidRPr="00953DC6">
        <w:rPr>
          <w:sz w:val="40"/>
          <w:szCs w:val="40"/>
        </w:rPr>
        <w:t>A</w:t>
      </w:r>
      <w:r>
        <w:rPr>
          <w:sz w:val="40"/>
          <w:szCs w:val="40"/>
        </w:rPr>
        <w:t xml:space="preserve">nalítica de </w:t>
      </w:r>
      <w:r w:rsidRPr="00953DC6">
        <w:rPr>
          <w:sz w:val="40"/>
          <w:szCs w:val="40"/>
        </w:rPr>
        <w:t>P</w:t>
      </w:r>
      <w:r>
        <w:rPr>
          <w:sz w:val="40"/>
          <w:szCs w:val="40"/>
        </w:rPr>
        <w:t>rojeto</w:t>
      </w:r>
      <w:bookmarkEnd w:id="7"/>
    </w:p>
    <w:p w:rsidR="00CD57C0" w:rsidRPr="00CD57C0" w:rsidRDefault="00CD57C0" w:rsidP="00CD57C0"/>
    <w:p w:rsidR="00CD57C0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Iniciação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Concepção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objetivos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de Stakeholders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Desenvolver termo de abertura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 documento de visão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Planejamento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Viabilidade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Levantar Regras de Negócio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Possíveis Riscos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Elicitação de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Funcionalidades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Normas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 Segurança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Definir as Tecnologias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Modelagem dos requisitos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 Diagrama de Classe</w:t>
      </w:r>
    </w:p>
    <w:p w:rsidR="00CD57C0" w:rsidRPr="00CD57C0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Realizar Diagrama de Sequência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 xml:space="preserve">Desenvolvimento 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Testar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Refatorar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Implantação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Possível Identificação de Novos Requisitos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Treinar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Manutenção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Identificar Erros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Criar Novos Módulos</w:t>
      </w:r>
    </w:p>
    <w:p w:rsidR="00CD57C0" w:rsidRPr="00CD57C0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Encerramento</w:t>
      </w:r>
    </w:p>
    <w:p w:rsidR="00CD57C0" w:rsidRPr="00CD57C0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CD57C0">
        <w:rPr>
          <w:rFonts w:ascii="Arial" w:hAnsi="Arial" w:cs="Arial"/>
          <w:sz w:val="24"/>
          <w:szCs w:val="24"/>
        </w:rPr>
        <w:t>Termo de Encerramento</w:t>
      </w:r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1E3399" w:rsidP="001E3399">
      <w:pPr>
        <w:pStyle w:val="Ttulo1"/>
        <w:jc w:val="center"/>
        <w:rPr>
          <w:sz w:val="40"/>
          <w:szCs w:val="40"/>
        </w:rPr>
      </w:pPr>
      <w:bookmarkStart w:id="8" w:name="_Toc402822103"/>
      <w:r w:rsidRPr="001E3399">
        <w:rPr>
          <w:sz w:val="40"/>
          <w:szCs w:val="40"/>
        </w:rPr>
        <w:lastRenderedPageBreak/>
        <w:t>6.1 Atividades</w:t>
      </w:r>
      <w:bookmarkEnd w:id="8"/>
    </w:p>
    <w:p w:rsidR="00D74308" w:rsidRPr="009A233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sz w:val="24"/>
          <w:szCs w:val="24"/>
        </w:rPr>
        <w:t>b) Brainstorming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</w:rPr>
      </w:pPr>
      <w:r w:rsidRPr="009A2333">
        <w:rPr>
          <w:rFonts w:ascii="Arial" w:hAnsi="Arial" w:cs="Arial"/>
          <w:b/>
          <w:sz w:val="24"/>
          <w:szCs w:val="24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Alocado:Cliente, Analista de Sistema, Usuários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1.2.2 Elicitação de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A2333" w:rsidRPr="009A233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d) Criar dependências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atributos e métodos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1.3.2 Testar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b) Tratar exceções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D74308" w:rsidRPr="009A233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Pr="001E3399" w:rsidRDefault="001E3399" w:rsidP="001E3399"/>
    <w:sectPr w:rsidR="001E3399" w:rsidRPr="001E3399" w:rsidSect="00FA6E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5CD" w:rsidRDefault="005C55CD" w:rsidP="00A239B9">
      <w:pPr>
        <w:spacing w:after="0" w:line="240" w:lineRule="auto"/>
      </w:pPr>
      <w:r>
        <w:separator/>
      </w:r>
    </w:p>
  </w:endnote>
  <w:endnote w:type="continuationSeparator" w:id="1">
    <w:p w:rsidR="005C55CD" w:rsidRDefault="005C55CD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9B9" w:rsidRPr="00A239B9" w:rsidRDefault="00A239B9" w:rsidP="00A239B9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Porto Alegre, 3 de Novembro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5CD" w:rsidRDefault="005C55CD" w:rsidP="00A239B9">
      <w:pPr>
        <w:spacing w:after="0" w:line="240" w:lineRule="auto"/>
      </w:pPr>
      <w:r>
        <w:separator/>
      </w:r>
    </w:p>
  </w:footnote>
  <w:footnote w:type="continuationSeparator" w:id="1">
    <w:p w:rsidR="005C55CD" w:rsidRDefault="005C55CD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9B9" w:rsidRPr="00A239B9" w:rsidRDefault="00A239B9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27AF"/>
    <w:rsid w:val="00192B72"/>
    <w:rsid w:val="001E3399"/>
    <w:rsid w:val="003A178C"/>
    <w:rsid w:val="005C55CD"/>
    <w:rsid w:val="007D435A"/>
    <w:rsid w:val="007F1C5C"/>
    <w:rsid w:val="00953DC6"/>
    <w:rsid w:val="009A2333"/>
    <w:rsid w:val="00A239B9"/>
    <w:rsid w:val="00B43CBA"/>
    <w:rsid w:val="00BC04E2"/>
    <w:rsid w:val="00BE27AF"/>
    <w:rsid w:val="00C61066"/>
    <w:rsid w:val="00CD57C0"/>
    <w:rsid w:val="00D74308"/>
    <w:rsid w:val="00E0342F"/>
    <w:rsid w:val="00FA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9A1A-C534-49A3-8F76-16776449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wearsrg</Template>
  <TotalTime>1</TotalTime>
  <Pages>17</Pages>
  <Words>2322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2014-11-04T02:54:00Z</dcterms:created>
  <dcterms:modified xsi:type="dcterms:W3CDTF">2014-11-04T02:54:00Z</dcterms:modified>
</cp:coreProperties>
</file>